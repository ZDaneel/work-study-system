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CAC321" w14:textId="77777777" w:rsidR="007C3698" w:rsidRPr="00E91B01" w:rsidRDefault="00B508B2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兼职</w:t>
      </w:r>
      <w:r w:rsidR="00A11466">
        <w:rPr>
          <w:rFonts w:ascii="仿宋" w:eastAsia="仿宋" w:hAnsi="仿宋" w:hint="eastAsia"/>
          <w:b/>
          <w:sz w:val="32"/>
          <w:szCs w:val="32"/>
        </w:rPr>
        <w:t>劳动</w:t>
      </w:r>
      <w:r w:rsidR="007C3698" w:rsidRPr="00E91B01">
        <w:rPr>
          <w:rFonts w:ascii="仿宋" w:eastAsia="仿宋" w:hAnsi="仿宋" w:hint="eastAsia"/>
          <w:b/>
          <w:sz w:val="32"/>
          <w:szCs w:val="32"/>
        </w:rPr>
        <w:t>合同</w:t>
      </w:r>
      <w:r w:rsidR="00A11466">
        <w:rPr>
          <w:rFonts w:ascii="仿宋" w:eastAsia="仿宋" w:hAnsi="仿宋" w:hint="eastAsia"/>
          <w:b/>
          <w:sz w:val="32"/>
          <w:szCs w:val="32"/>
        </w:rPr>
        <w:t>书（演示用）</w:t>
      </w:r>
    </w:p>
    <w:p w14:paraId="60ACA1DA" w14:textId="2C3F048A" w:rsidR="007C3698" w:rsidRPr="00E91B01" w:rsidRDefault="007C3698" w:rsidP="00B71536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>甲方：</w:t>
      </w:r>
      <w:r w:rsidR="00636D64">
        <w:rPr>
          <w:rFonts w:ascii="仿宋" w:eastAsia="仿宋" w:hAnsi="仿宋"/>
          <w:sz w:val="24"/>
        </w:rPr>
        <w:t>{{</w:t>
      </w:r>
      <w:r w:rsidR="00D21748">
        <w:rPr>
          <w:rFonts w:ascii="仿宋" w:eastAsia="仿宋" w:hAnsi="仿宋"/>
          <w:sz w:val="24"/>
        </w:rPr>
        <w:t>p</w:t>
      </w:r>
      <w:r w:rsidR="00636D64">
        <w:rPr>
          <w:rFonts w:ascii="仿宋" w:eastAsia="仿宋" w:hAnsi="仿宋"/>
          <w:sz w:val="24"/>
        </w:rPr>
        <w:t>artA}}</w:t>
      </w:r>
    </w:p>
    <w:p w14:paraId="59CA125E" w14:textId="01A47864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乙方：</w:t>
      </w:r>
      <w:r w:rsidR="00D21748">
        <w:rPr>
          <w:rFonts w:ascii="仿宋" w:eastAsia="仿宋" w:hAnsi="仿宋"/>
          <w:sz w:val="24"/>
        </w:rPr>
        <w:t>{{partB}}</w:t>
      </w:r>
    </w:p>
    <w:p w14:paraId="382F88C0" w14:textId="77777777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根据中华人民共和国相关法律、法规的有关规定，甲、乙双方经平等协商，一致同意签订本合同，共同遵守。本合同性质为劳务合同。</w:t>
      </w:r>
    </w:p>
    <w:p w14:paraId="129DF71C" w14:textId="77777777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第一条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工作内容</w:t>
      </w:r>
      <w:r w:rsidRPr="00E91B01">
        <w:rPr>
          <w:rFonts w:ascii="仿宋" w:eastAsia="仿宋" w:hAnsi="仿宋"/>
          <w:sz w:val="24"/>
        </w:rPr>
        <w:br/>
        <w:t xml:space="preserve">　　1．1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乙方同意在被聘用期间，根据甲方工作需要，</w:t>
      </w:r>
      <w:r w:rsidR="00987A58">
        <w:rPr>
          <w:rFonts w:ascii="仿宋" w:eastAsia="仿宋" w:hAnsi="仿宋" w:hint="eastAsia"/>
          <w:sz w:val="24"/>
        </w:rPr>
        <w:t>需要</w:t>
      </w:r>
      <w:r w:rsidRPr="00E91B01">
        <w:rPr>
          <w:rFonts w:ascii="仿宋" w:eastAsia="仿宋" w:hAnsi="仿宋"/>
          <w:sz w:val="24"/>
        </w:rPr>
        <w:t>从事</w:t>
      </w:r>
      <w:r w:rsidR="00E93F09">
        <w:rPr>
          <w:rFonts w:ascii="仿宋" w:eastAsia="仿宋" w:hAnsi="仿宋"/>
          <w:sz w:val="24"/>
        </w:rPr>
        <w:t>{{job}}</w:t>
      </w:r>
      <w:r w:rsidRPr="00E91B01">
        <w:rPr>
          <w:rFonts w:ascii="仿宋" w:eastAsia="仿宋" w:hAnsi="仿宋"/>
          <w:sz w:val="24"/>
        </w:rPr>
        <w:t>工作。</w:t>
      </w:r>
      <w:r w:rsidRPr="00E91B01">
        <w:rPr>
          <w:rFonts w:ascii="仿宋" w:eastAsia="仿宋" w:hAnsi="仿宋"/>
          <w:sz w:val="24"/>
        </w:rPr>
        <w:br/>
        <w:t xml:space="preserve">　　1．2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乙方应按照甲方的要求，按规定的标准完成工作。</w:t>
      </w:r>
    </w:p>
    <w:p w14:paraId="511D99FA" w14:textId="77777777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第二条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协议期限</w:t>
      </w:r>
      <w:r w:rsidRPr="00E91B01">
        <w:rPr>
          <w:rFonts w:ascii="仿宋" w:eastAsia="仿宋" w:hAnsi="仿宋"/>
          <w:sz w:val="24"/>
        </w:rPr>
        <w:br/>
        <w:t xml:space="preserve">　　本协议有效期自</w:t>
      </w:r>
      <w:r w:rsidR="00102740">
        <w:rPr>
          <w:rFonts w:ascii="仿宋" w:eastAsia="仿宋" w:hAnsi="仿宋"/>
          <w:sz w:val="24"/>
        </w:rPr>
        <w:t>{{start</w:t>
      </w:r>
      <w:r w:rsidR="00786E5C">
        <w:rPr>
          <w:rFonts w:ascii="仿宋" w:eastAsia="仿宋" w:hAnsi="仿宋"/>
          <w:sz w:val="24"/>
        </w:rPr>
        <w:t>Date</w:t>
      </w:r>
      <w:r w:rsidR="00102740">
        <w:rPr>
          <w:rFonts w:ascii="仿宋" w:eastAsia="仿宋" w:hAnsi="仿宋"/>
          <w:sz w:val="24"/>
        </w:rPr>
        <w:t>}}</w:t>
      </w:r>
      <w:r w:rsidRPr="00E91B01">
        <w:rPr>
          <w:rFonts w:ascii="仿宋" w:eastAsia="仿宋" w:hAnsi="仿宋"/>
          <w:sz w:val="24"/>
        </w:rPr>
        <w:t>起，至</w:t>
      </w:r>
      <w:r w:rsidR="00534F70">
        <w:rPr>
          <w:rFonts w:ascii="仿宋" w:eastAsia="仿宋" w:hAnsi="仿宋"/>
          <w:sz w:val="24"/>
        </w:rPr>
        <w:t>{{endDate}}</w:t>
      </w:r>
      <w:r w:rsidRPr="00E91B01">
        <w:rPr>
          <w:rFonts w:ascii="仿宋" w:eastAsia="仿宋" w:hAnsi="仿宋"/>
          <w:sz w:val="24"/>
        </w:rPr>
        <w:t>止。</w:t>
      </w:r>
    </w:p>
    <w:p w14:paraId="77A8FD7C" w14:textId="64DE1899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第三条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劳动时间</w:t>
      </w:r>
      <w:r w:rsidRPr="00E91B01">
        <w:rPr>
          <w:rFonts w:ascii="仿宋" w:eastAsia="仿宋" w:hAnsi="仿宋"/>
          <w:sz w:val="24"/>
        </w:rPr>
        <w:br/>
        <w:t xml:space="preserve">　　3．1</w:t>
      </w:r>
      <w:r w:rsidRPr="00E91B01">
        <w:rPr>
          <w:rFonts w:ascii="Calibri" w:eastAsia="仿宋" w:hAnsi="Calibri" w:cs="Calibri"/>
          <w:sz w:val="24"/>
        </w:rPr>
        <w:t> </w:t>
      </w:r>
      <w:r w:rsidR="00436A1B" w:rsidRPr="00436A1B">
        <w:rPr>
          <w:rFonts w:ascii="仿宋" w:eastAsia="仿宋" w:hAnsi="仿宋" w:hint="eastAsia"/>
          <w:sz w:val="24"/>
        </w:rPr>
        <w:t>乙方的标准工作天数为每月{{standard</w:t>
      </w:r>
      <w:r w:rsidR="007052B5">
        <w:rPr>
          <w:rFonts w:ascii="仿宋" w:eastAsia="仿宋" w:hAnsi="仿宋"/>
          <w:sz w:val="24"/>
        </w:rPr>
        <w:t>D</w:t>
      </w:r>
      <w:r w:rsidR="00436A1B" w:rsidRPr="00436A1B">
        <w:rPr>
          <w:rFonts w:ascii="仿宋" w:eastAsia="仿宋" w:hAnsi="仿宋" w:hint="eastAsia"/>
          <w:sz w:val="24"/>
        </w:rPr>
        <w:t>ays}}天</w:t>
      </w:r>
      <w:r w:rsidR="00C406D2">
        <w:rPr>
          <w:rFonts w:ascii="仿宋" w:eastAsia="仿宋" w:hAnsi="仿宋" w:hint="eastAsia"/>
          <w:sz w:val="24"/>
        </w:rPr>
        <w:t>，</w:t>
      </w:r>
      <w:r w:rsidR="00C406D2" w:rsidRPr="00C406D2">
        <w:rPr>
          <w:rFonts w:ascii="仿宋" w:eastAsia="仿宋" w:hAnsi="仿宋" w:hint="eastAsia"/>
          <w:sz w:val="24"/>
        </w:rPr>
        <w:t>每日工作时间为{{hours}}小时</w:t>
      </w:r>
      <w:r w:rsidR="00436A1B" w:rsidRPr="00436A1B">
        <w:rPr>
          <w:rFonts w:ascii="仿宋" w:eastAsia="仿宋" w:hAnsi="仿宋" w:hint="eastAsia"/>
          <w:sz w:val="24"/>
        </w:rPr>
        <w:t>。乙方的月工资将根据标准工作天数来计算。若乙方在任何一个月内的实际工作天数少于标准工作天数，其月工资将按实际工作天数按比例调整。乙方应遵守甲方的工作时间制度，并确保在规定的工作时间内完成甲方分配的任务。</w:t>
      </w:r>
      <w:r w:rsidRPr="00E91B01">
        <w:rPr>
          <w:rFonts w:ascii="仿宋" w:eastAsia="仿宋" w:hAnsi="仿宋"/>
          <w:sz w:val="24"/>
        </w:rPr>
        <w:br/>
        <w:t xml:space="preserve">　　3．</w:t>
      </w:r>
      <w:r w:rsidR="00AE6433">
        <w:rPr>
          <w:rFonts w:ascii="仿宋" w:eastAsia="仿宋" w:hAnsi="仿宋"/>
          <w:sz w:val="24"/>
        </w:rPr>
        <w:t>2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乙方不能以甲方的名义开展任何与完成约定的工作任务无关的业务、活动或者从事违法犯罪活动，否则一切后果乙方自己负责，同时甲方保留追究其法律及经济责任的权利。</w:t>
      </w:r>
    </w:p>
    <w:p w14:paraId="29116CF1" w14:textId="612CBED5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第四条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劳动纪律</w:t>
      </w:r>
      <w:r w:rsidRPr="00E91B01">
        <w:rPr>
          <w:rFonts w:ascii="仿宋" w:eastAsia="仿宋" w:hAnsi="仿宋"/>
          <w:sz w:val="24"/>
        </w:rPr>
        <w:br/>
        <w:t xml:space="preserve">　　4．1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乙方在聘用期间，应遵守甲方的各项规章制度及劳动纪律，严格遵守劳动安全卫生、操作规程和工作规范，爱护甲方的财产，遵守职业道德。</w:t>
      </w:r>
      <w:r w:rsidRPr="00E91B01">
        <w:rPr>
          <w:rFonts w:ascii="仿宋" w:eastAsia="仿宋" w:hAnsi="仿宋"/>
          <w:sz w:val="24"/>
        </w:rPr>
        <w:br/>
        <w:t xml:space="preserve">　　4．2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乙方违反劳动纪律及各项规章制度的，甲方可视情节轻重，给予调职、降薪或提前解除本合同。</w:t>
      </w:r>
    </w:p>
    <w:p w14:paraId="1C8D2CCC" w14:textId="6D6FC6AB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第五条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兼职劳动报酬</w:t>
      </w:r>
      <w:r w:rsidRPr="00E91B01">
        <w:rPr>
          <w:rFonts w:ascii="仿宋" w:eastAsia="仿宋" w:hAnsi="仿宋"/>
          <w:sz w:val="24"/>
        </w:rPr>
        <w:br/>
        <w:t xml:space="preserve">　　5．1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甲方将在每月</w:t>
      </w:r>
      <w:r w:rsidR="001609DA">
        <w:rPr>
          <w:rFonts w:ascii="仿宋" w:eastAsia="仿宋" w:hAnsi="仿宋"/>
          <w:sz w:val="24"/>
        </w:rPr>
        <w:t>1</w:t>
      </w:r>
      <w:r w:rsidR="00F65FBB">
        <w:rPr>
          <w:rFonts w:ascii="仿宋" w:eastAsia="仿宋" w:hAnsi="仿宋"/>
          <w:sz w:val="24"/>
        </w:rPr>
        <w:t>5</w:t>
      </w:r>
      <w:r w:rsidRPr="00E91B01">
        <w:rPr>
          <w:rFonts w:ascii="仿宋" w:eastAsia="仿宋" w:hAnsi="仿宋"/>
          <w:sz w:val="24"/>
        </w:rPr>
        <w:t>日前以人民币形式向乙方支付上月的税前劳动报酬，乙方应缴纳的所得税在每次发放报酬前由甲方代扣。</w:t>
      </w:r>
      <w:r w:rsidRPr="00E91B01">
        <w:rPr>
          <w:rFonts w:ascii="仿宋" w:eastAsia="仿宋" w:hAnsi="仿宋"/>
          <w:sz w:val="24"/>
        </w:rPr>
        <w:br/>
        <w:t xml:space="preserve">　　5．2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</w:t>
      </w:r>
      <w:r w:rsidR="00654A7E" w:rsidRPr="00654A7E">
        <w:rPr>
          <w:rFonts w:ascii="仿宋" w:eastAsia="仿宋" w:hAnsi="仿宋" w:hint="eastAsia"/>
          <w:sz w:val="24"/>
        </w:rPr>
        <w:t>每月基础工资</w:t>
      </w:r>
      <w:r w:rsidR="00397C0D">
        <w:rPr>
          <w:rFonts w:ascii="仿宋" w:eastAsia="仿宋" w:hAnsi="仿宋" w:hint="eastAsia"/>
          <w:sz w:val="24"/>
        </w:rPr>
        <w:t>为</w:t>
      </w:r>
      <w:r w:rsidR="00397C0D">
        <w:rPr>
          <w:rFonts w:ascii="仿宋" w:eastAsia="仿宋" w:hAnsi="仿宋"/>
          <w:sz w:val="24"/>
        </w:rPr>
        <w:t>{{baseSalary}}</w:t>
      </w:r>
      <w:r w:rsidR="00654A7E" w:rsidRPr="00654A7E">
        <w:rPr>
          <w:rFonts w:ascii="仿宋" w:eastAsia="仿宋" w:hAnsi="仿宋" w:hint="eastAsia"/>
          <w:sz w:val="24"/>
        </w:rPr>
        <w:t>元，绩效工资为</w:t>
      </w:r>
      <w:r w:rsidR="00D21748">
        <w:rPr>
          <w:rFonts w:ascii="仿宋" w:eastAsia="仿宋" w:hAnsi="仿宋"/>
          <w:sz w:val="24"/>
        </w:rPr>
        <w:t>{{</w:t>
      </w:r>
      <w:r w:rsidR="00397C0D">
        <w:rPr>
          <w:rFonts w:ascii="仿宋" w:eastAsia="仿宋" w:hAnsi="仿宋"/>
          <w:sz w:val="24"/>
        </w:rPr>
        <w:t>p</w:t>
      </w:r>
      <w:r w:rsidR="00397C0D" w:rsidRPr="00397C0D">
        <w:rPr>
          <w:rFonts w:ascii="仿宋" w:eastAsia="仿宋" w:hAnsi="仿宋"/>
          <w:sz w:val="24"/>
        </w:rPr>
        <w:t>erformance</w:t>
      </w:r>
      <w:r w:rsidR="00397C0D">
        <w:rPr>
          <w:rFonts w:ascii="仿宋" w:eastAsia="仿宋" w:hAnsi="仿宋"/>
          <w:sz w:val="24"/>
        </w:rPr>
        <w:t>Salary}}</w:t>
      </w:r>
      <w:r w:rsidR="00654A7E" w:rsidRPr="00654A7E">
        <w:rPr>
          <w:rFonts w:ascii="仿宋" w:eastAsia="仿宋" w:hAnsi="仿宋" w:hint="eastAsia"/>
          <w:sz w:val="24"/>
        </w:rPr>
        <w:t>元。绩效工资的发放将根据乙方在工作中的表现及完成</w:t>
      </w:r>
      <w:r w:rsidR="00654A7E" w:rsidRPr="00654A7E">
        <w:rPr>
          <w:rFonts w:ascii="仿宋" w:eastAsia="仿宋" w:hAnsi="仿宋" w:hint="eastAsia"/>
          <w:sz w:val="24"/>
        </w:rPr>
        <w:lastRenderedPageBreak/>
        <w:t>的任务情况来决定，具体标准由甲方根据公司政策确定并书面通知乙方。</w:t>
      </w:r>
    </w:p>
    <w:p w14:paraId="6EFC6061" w14:textId="77777777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第六条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保密义务</w:t>
      </w:r>
      <w:r w:rsidRPr="00E91B01">
        <w:rPr>
          <w:rFonts w:ascii="仿宋" w:eastAsia="仿宋" w:hAnsi="仿宋"/>
          <w:sz w:val="24"/>
        </w:rPr>
        <w:br/>
        <w:t xml:space="preserve">　　协议期内，乙方须在甲方许可之范围内使用甲方商业信息；协议期内以及协议终止后，乙方必须为甲方之一切商业信息保守秘密，不得以任何方式向甲方以外的第三方泄漏、给予或转让。</w:t>
      </w:r>
      <w:r w:rsidRPr="00E91B01">
        <w:rPr>
          <w:rFonts w:ascii="仿宋" w:eastAsia="仿宋" w:hAnsi="仿宋"/>
          <w:sz w:val="24"/>
        </w:rPr>
        <w:br/>
        <w:t xml:space="preserve">　　如果乙方违反上述义务，给甲方造成任何损失，乙方自愿承担最终的赔偿责任。</w:t>
      </w:r>
    </w:p>
    <w:p w14:paraId="630A5402" w14:textId="61DBFBD2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第七条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合同的终止</w:t>
      </w:r>
      <w:r w:rsidRPr="00E91B01">
        <w:rPr>
          <w:rFonts w:ascii="仿宋" w:eastAsia="仿宋" w:hAnsi="仿宋"/>
          <w:sz w:val="24"/>
        </w:rPr>
        <w:br/>
        <w:t xml:space="preserve">　　以下情形发生时，本合同可以终止：</w:t>
      </w:r>
      <w:r w:rsidRPr="00E91B01">
        <w:rPr>
          <w:rFonts w:ascii="仿宋" w:eastAsia="仿宋" w:hAnsi="仿宋"/>
          <w:sz w:val="24"/>
        </w:rPr>
        <w:br/>
        <w:t xml:space="preserve">　　</w:t>
      </w:r>
      <w:r w:rsidR="00C1568A" w:rsidRPr="00E91B01">
        <w:rPr>
          <w:rFonts w:ascii="仿宋" w:eastAsia="仿宋" w:hAnsi="仿宋"/>
          <w:sz w:val="24"/>
        </w:rPr>
        <w:t>7．</w:t>
      </w:r>
      <w:r w:rsidR="00C1568A">
        <w:rPr>
          <w:rFonts w:ascii="仿宋" w:eastAsia="仿宋" w:hAnsi="仿宋"/>
          <w:sz w:val="24"/>
        </w:rPr>
        <w:t xml:space="preserve">1 </w:t>
      </w:r>
      <w:r w:rsidRPr="00E91B01">
        <w:rPr>
          <w:rFonts w:ascii="仿宋" w:eastAsia="仿宋" w:hAnsi="仿宋"/>
          <w:sz w:val="24"/>
        </w:rPr>
        <w:t>合同期限届满；</w:t>
      </w:r>
      <w:r w:rsidRPr="00E91B01">
        <w:rPr>
          <w:rFonts w:ascii="仿宋" w:eastAsia="仿宋" w:hAnsi="仿宋"/>
          <w:sz w:val="24"/>
        </w:rPr>
        <w:br/>
        <w:t xml:space="preserve">　　7</w:t>
      </w:r>
      <w:r w:rsidR="00584CAF">
        <w:rPr>
          <w:rFonts w:ascii="仿宋" w:eastAsia="仿宋" w:hAnsi="仿宋"/>
          <w:sz w:val="24"/>
        </w:rPr>
        <w:t>.</w:t>
      </w:r>
      <w:r w:rsidRPr="00E91B01">
        <w:rPr>
          <w:rFonts w:ascii="仿宋" w:eastAsia="仿宋" w:hAnsi="仿宋"/>
          <w:sz w:val="24"/>
        </w:rPr>
        <w:t>2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在合同有效期内，乙方如不能达到甲方的工作要求，甲方将给予警告；如果在一次警告后仍然不能达到甲方的工作要求的，甲方提前30日告知乙方，本合同即可提前终止。</w:t>
      </w:r>
      <w:r w:rsidRPr="00E91B01">
        <w:rPr>
          <w:rFonts w:ascii="仿宋" w:eastAsia="仿宋" w:hAnsi="仿宋"/>
          <w:sz w:val="24"/>
        </w:rPr>
        <w:br/>
        <w:t xml:space="preserve">　　7．3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乙方在本合同有效期间，被依法追究刑事责任，甲方可以单方终止合同。</w:t>
      </w:r>
      <w:r w:rsidRPr="00E91B01">
        <w:rPr>
          <w:rFonts w:ascii="仿宋" w:eastAsia="仿宋" w:hAnsi="仿宋"/>
          <w:sz w:val="24"/>
        </w:rPr>
        <w:br/>
        <w:t xml:space="preserve">　　7．4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对于非因7．1、7．2和7．3的原因，合同任何一方违反合同约定，且违约方在非违约方书面通知后15日内仍未予改正的，非违约方可以书面通知的形式终止本合同。本合同的提前终止不影响已经产生的权利义务关系。</w:t>
      </w:r>
    </w:p>
    <w:p w14:paraId="1E45CACA" w14:textId="54C16507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第八条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其他</w:t>
      </w:r>
      <w:r w:rsidRPr="00E91B01">
        <w:rPr>
          <w:rFonts w:ascii="仿宋" w:eastAsia="仿宋" w:hAnsi="仿宋"/>
          <w:sz w:val="24"/>
        </w:rPr>
        <w:br/>
        <w:t xml:space="preserve">　　8．</w:t>
      </w:r>
      <w:r w:rsidR="0000480C">
        <w:rPr>
          <w:rFonts w:ascii="仿宋" w:eastAsia="仿宋" w:hAnsi="仿宋"/>
          <w:sz w:val="24"/>
        </w:rPr>
        <w:t>1</w:t>
      </w:r>
      <w:r w:rsidRPr="00E91B01">
        <w:rPr>
          <w:rFonts w:ascii="仿宋" w:eastAsia="仿宋" w:hAnsi="仿宋"/>
          <w:sz w:val="24"/>
        </w:rPr>
        <w:t xml:space="preserve"> 本协议自签订之日起生效，本协议未尽事宜，按国家有关规定执行；必要时，经甲乙双方协商一致后方可对本协议进行修改或补充；对本协议的任何修改或补充，经双方签字、盖章后方可生效，并具有与本协议同等的法律效力。</w:t>
      </w:r>
      <w:r w:rsidRPr="00E91B01">
        <w:rPr>
          <w:rFonts w:ascii="仿宋" w:eastAsia="仿宋" w:hAnsi="仿宋"/>
          <w:sz w:val="24"/>
        </w:rPr>
        <w:br/>
        <w:t xml:space="preserve">　　8．</w:t>
      </w:r>
      <w:r w:rsidR="0000480C">
        <w:rPr>
          <w:rFonts w:ascii="仿宋" w:eastAsia="仿宋" w:hAnsi="仿宋"/>
          <w:sz w:val="24"/>
        </w:rPr>
        <w:t>2</w:t>
      </w:r>
      <w:r w:rsidRPr="00E91B01">
        <w:rPr>
          <w:rFonts w:ascii="Calibri" w:eastAsia="仿宋" w:hAnsi="Calibri" w:cs="Calibri"/>
          <w:sz w:val="24"/>
        </w:rPr>
        <w:t> </w:t>
      </w:r>
      <w:r w:rsidRPr="00E91B01">
        <w:rPr>
          <w:rFonts w:ascii="仿宋" w:eastAsia="仿宋" w:hAnsi="仿宋"/>
          <w:sz w:val="24"/>
        </w:rPr>
        <w:t xml:space="preserve"> 本协议书一式二份，甲乙双方各执一份。</w:t>
      </w:r>
    </w:p>
    <w:p w14:paraId="768156BC" w14:textId="77777777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br/>
        <w:t xml:space="preserve">　　　　　　　　　　　　　　　　　　甲方（盖章）：_____________公司</w:t>
      </w:r>
      <w:r w:rsidRPr="00E91B01">
        <w:rPr>
          <w:rFonts w:ascii="仿宋" w:eastAsia="仿宋" w:hAnsi="仿宋"/>
          <w:sz w:val="24"/>
        </w:rPr>
        <w:br/>
        <w:t xml:space="preserve">　　　　　　　　　　　</w:t>
      </w:r>
      <w:r w:rsidR="00D742AD">
        <w:rPr>
          <w:rFonts w:ascii="仿宋" w:eastAsia="仿宋" w:hAnsi="仿宋" w:hint="eastAsia"/>
          <w:sz w:val="24"/>
        </w:rPr>
        <w:t xml:space="preserve">           </w:t>
      </w:r>
      <w:r w:rsidRPr="00E91B01">
        <w:rPr>
          <w:rFonts w:ascii="仿宋" w:eastAsia="仿宋" w:hAnsi="仿宋"/>
          <w:sz w:val="24"/>
        </w:rPr>
        <w:t>法定代表人或授权代表：_____________</w:t>
      </w:r>
      <w:r w:rsidRPr="00E91B01">
        <w:rPr>
          <w:rFonts w:ascii="仿宋" w:eastAsia="仿宋" w:hAnsi="仿宋"/>
          <w:sz w:val="24"/>
        </w:rPr>
        <w:br/>
        <w:t xml:space="preserve">　　　　　　　　　　　　　</w:t>
      </w:r>
      <w:r w:rsidR="00D742AD">
        <w:rPr>
          <w:rFonts w:ascii="仿宋" w:eastAsia="仿宋" w:hAnsi="仿宋" w:hint="eastAsia"/>
          <w:sz w:val="24"/>
        </w:rPr>
        <w:t xml:space="preserve">        </w:t>
      </w:r>
      <w:r w:rsidRPr="00E91B01">
        <w:rPr>
          <w:rFonts w:ascii="仿宋" w:eastAsia="仿宋" w:hAnsi="仿宋"/>
          <w:sz w:val="24"/>
        </w:rPr>
        <w:t>__________年__________月_________日</w:t>
      </w:r>
    </w:p>
    <w:p w14:paraId="467C8FB2" w14:textId="3FFBE247" w:rsidR="007C3698" w:rsidRPr="00E91B01" w:rsidRDefault="007C3698">
      <w:pPr>
        <w:spacing w:line="360" w:lineRule="auto"/>
        <w:rPr>
          <w:rFonts w:ascii="仿宋" w:eastAsia="仿宋" w:hAnsi="仿宋"/>
          <w:sz w:val="24"/>
        </w:rPr>
      </w:pPr>
      <w:r w:rsidRPr="00E91B01">
        <w:rPr>
          <w:rFonts w:ascii="仿宋" w:eastAsia="仿宋" w:hAnsi="仿宋"/>
          <w:sz w:val="24"/>
        </w:rPr>
        <w:t xml:space="preserve">　　　　　　　　　　　　　　　　　　乙方（签字）：_____________________</w:t>
      </w:r>
      <w:r w:rsidRPr="00E91B01">
        <w:rPr>
          <w:rFonts w:ascii="仿宋" w:eastAsia="仿宋" w:hAnsi="仿宋"/>
          <w:sz w:val="24"/>
        </w:rPr>
        <w:br/>
      </w:r>
      <w:r w:rsidR="00D742AD">
        <w:rPr>
          <w:rFonts w:ascii="仿宋" w:eastAsia="仿宋" w:hAnsi="仿宋"/>
          <w:sz w:val="24"/>
        </w:rPr>
        <w:t xml:space="preserve">　　　　　　　　　　　　　　　　</w:t>
      </w:r>
      <w:r w:rsidRPr="00E91B01">
        <w:rPr>
          <w:rFonts w:ascii="仿宋" w:eastAsia="仿宋" w:hAnsi="仿宋"/>
          <w:sz w:val="24"/>
        </w:rPr>
        <w:t xml:space="preserve">　__________年__________月_________日</w:t>
      </w:r>
    </w:p>
    <w:sectPr w:rsidR="007C3698" w:rsidRPr="00E91B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58BF" w14:textId="77777777" w:rsidR="001B744D" w:rsidRDefault="001B744D">
      <w:r>
        <w:separator/>
      </w:r>
    </w:p>
  </w:endnote>
  <w:endnote w:type="continuationSeparator" w:id="0">
    <w:p w14:paraId="65E803C9" w14:textId="77777777" w:rsidR="001B744D" w:rsidRDefault="001B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5ADB" w14:textId="77777777" w:rsidR="00436A1B" w:rsidRDefault="00436A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F65A" w14:textId="77777777" w:rsidR="00436A1B" w:rsidRDefault="00436A1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A165" w14:textId="77777777" w:rsidR="00436A1B" w:rsidRDefault="00436A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F91E" w14:textId="77777777" w:rsidR="001B744D" w:rsidRDefault="001B744D">
      <w:r>
        <w:separator/>
      </w:r>
    </w:p>
  </w:footnote>
  <w:footnote w:type="continuationSeparator" w:id="0">
    <w:p w14:paraId="43D6F067" w14:textId="77777777" w:rsidR="001B744D" w:rsidRDefault="001B7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BDA8" w14:textId="77777777" w:rsidR="00324C4A" w:rsidRDefault="00324C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D3B7" w14:textId="77777777" w:rsidR="00436A1B" w:rsidRDefault="00436A1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4856" w14:textId="77777777" w:rsidR="00324C4A" w:rsidRDefault="00324C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80C"/>
    <w:rsid w:val="00011390"/>
    <w:rsid w:val="00016954"/>
    <w:rsid w:val="00051BE6"/>
    <w:rsid w:val="000651AC"/>
    <w:rsid w:val="00073BB1"/>
    <w:rsid w:val="00074689"/>
    <w:rsid w:val="000921EF"/>
    <w:rsid w:val="000B0D0E"/>
    <w:rsid w:val="00102740"/>
    <w:rsid w:val="00120561"/>
    <w:rsid w:val="001609DA"/>
    <w:rsid w:val="00172A27"/>
    <w:rsid w:val="001B744D"/>
    <w:rsid w:val="00324C4A"/>
    <w:rsid w:val="003512B8"/>
    <w:rsid w:val="00373A38"/>
    <w:rsid w:val="00397C0D"/>
    <w:rsid w:val="003C61A1"/>
    <w:rsid w:val="00436A1B"/>
    <w:rsid w:val="00484D5B"/>
    <w:rsid w:val="004F1617"/>
    <w:rsid w:val="00517B9E"/>
    <w:rsid w:val="00534F70"/>
    <w:rsid w:val="00570698"/>
    <w:rsid w:val="00584CAF"/>
    <w:rsid w:val="005C5C7F"/>
    <w:rsid w:val="00636D64"/>
    <w:rsid w:val="00654A7E"/>
    <w:rsid w:val="007052B5"/>
    <w:rsid w:val="007112BB"/>
    <w:rsid w:val="0072587F"/>
    <w:rsid w:val="00750630"/>
    <w:rsid w:val="007736BE"/>
    <w:rsid w:val="00782422"/>
    <w:rsid w:val="00786E5C"/>
    <w:rsid w:val="007C3698"/>
    <w:rsid w:val="008E5F50"/>
    <w:rsid w:val="00922F11"/>
    <w:rsid w:val="00987A58"/>
    <w:rsid w:val="009C4335"/>
    <w:rsid w:val="00A11466"/>
    <w:rsid w:val="00A35BC5"/>
    <w:rsid w:val="00AB666D"/>
    <w:rsid w:val="00AE6433"/>
    <w:rsid w:val="00B508B2"/>
    <w:rsid w:val="00B71536"/>
    <w:rsid w:val="00C1568A"/>
    <w:rsid w:val="00C406D2"/>
    <w:rsid w:val="00C709F3"/>
    <w:rsid w:val="00C70DED"/>
    <w:rsid w:val="00C81FA1"/>
    <w:rsid w:val="00CD7A42"/>
    <w:rsid w:val="00D01F35"/>
    <w:rsid w:val="00D21748"/>
    <w:rsid w:val="00D742AD"/>
    <w:rsid w:val="00E05DED"/>
    <w:rsid w:val="00E91B01"/>
    <w:rsid w:val="00E92FFB"/>
    <w:rsid w:val="00E93F09"/>
    <w:rsid w:val="00EE53E7"/>
    <w:rsid w:val="00F54325"/>
    <w:rsid w:val="00F65FBB"/>
    <w:rsid w:val="00FB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7CFF3"/>
  <w15:chartTrackingRefBased/>
  <w15:docId w15:val="{D663D3DF-DC0E-644E-81AF-59397A9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C4335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C81F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Pages>2</Pages>
  <Words>239</Words>
  <Characters>1367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微软中国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兼职合同书范本</dc:title>
  <dc:subject/>
  <dc:creator>微软用户</dc:creator>
  <cp:keywords/>
  <cp:lastModifiedBy>逸晨 邹</cp:lastModifiedBy>
  <cp:revision>17</cp:revision>
  <dcterms:created xsi:type="dcterms:W3CDTF">2023-06-25T02:21:00Z</dcterms:created>
  <dcterms:modified xsi:type="dcterms:W3CDTF">2023-06-26T12:26:00Z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